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B212B" w:rsidRDefault="006B212B">
          <w:pPr>
            <w:rPr>
              <w:kern w:val="28"/>
            </w:rPr>
          </w:pPr>
        </w:p>
        <w:p w:rsidR="006B212B" w:rsidRDefault="00EF67C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bookmarkStart w:id="0" w:name="_GoBack"/>
          <w:bookmarkEnd w:id="0"/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AE3BFC">
                                <w:pPr>
                                  <w:pStyle w:val="a6"/>
                                  <w:rPr>
                                    <w:rFonts w:ascii="宋体" w:eastAsia="宋体" w:hAnsi="宋体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</w:rPr>
                                    <w:alias w:val="副标题"/>
                                    <w:tag w:val="Subtitle"/>
                                    <w:id w:val="1122268177"/>
                                    <w:placeholder>
                                      <w:docPart w:val="0FB956CEEAD546F5BF78507636A2D45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3EC">
                                      <w:rPr>
                                        <w:rFonts w:ascii="宋体" w:eastAsia="宋体" w:hAnsi="宋体" w:hint="eastAsia"/>
                                        <w:lang w:eastAsia="zh-CN"/>
                                      </w:rPr>
                                      <w:t>周报告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4YtgIAALo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" filled="f" stroked="f">
                    <v:textbox>
                      <w:txbxContent>
                        <w:p w:rsidR="006B212B" w:rsidRPr="000C7971" w:rsidRDefault="00AE3BFC">
                          <w:pPr>
                            <w:pStyle w:val="a6"/>
                            <w:rPr>
                              <w:rFonts w:ascii="宋体" w:eastAsia="宋体" w:hAnsi="宋体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</w:rPr>
                              <w:alias w:val="副标题"/>
                              <w:tag w:val="Subtitle"/>
                              <w:id w:val="1122268177"/>
                              <w:placeholder>
                                <w:docPart w:val="0FB956CEEAD546F5BF78507636A2D45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F13EC">
                                <w:rPr>
                                  <w:rFonts w:ascii="宋体" w:eastAsia="宋体" w:hAnsi="宋体" w:hint="eastAsia"/>
                                  <w:lang w:eastAsia="zh-CN"/>
                                </w:rPr>
                                <w:t>周报告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0" t="0" r="0" b="508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Default="006B212B">
                                <w:pPr>
                                  <w:pStyle w:val="af9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0;width:511.4pt;height:532.1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" stroked="f" strokeweight=".5pt">
                    <v:fill r:id="rId9" o:title="" recolor="t" rotate="t" type="frame"/>
                    <v:textbox inset="0,0,0,0">
                      <w:txbxContent>
                        <w:p w:rsidR="006B212B" w:rsidRDefault="006B212B">
                          <w:pPr>
                            <w:pStyle w:val="af9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AE3BFC">
                                <w:pPr>
                                  <w:pStyle w:val="a4"/>
                                  <w:rPr>
                                    <w:rFonts w:ascii="宋体" w:eastAsia="宋体" w:hAnsi="宋体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sz w:val="56"/>
                                    </w:rPr>
                                    <w:alias w:val="标题"/>
                                    <w:tag w:val="Title"/>
                                    <w:id w:val="324249323"/>
                                    <w:placeholder>
                                      <w:docPart w:val="A37E623769A34303A3B6C4840ABB9642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1C51" w:rsidRPr="00DC233D">
                                      <w:rPr>
                                        <w:rFonts w:ascii="宋体" w:eastAsia="宋体" w:hAnsi="宋体"/>
                                        <w:b/>
                                        <w:sz w:val="56"/>
                                      </w:rPr>
                                      <w:t>[</w:t>
                                    </w:r>
                                    <w:r w:rsidR="00F94EE1" w:rsidRPr="00DC233D">
                                      <w:rPr>
                                        <w:rFonts w:ascii="宋体" w:eastAsia="宋体" w:hAnsi="宋体" w:hint="eastAsia"/>
                                        <w:b/>
                                        <w:sz w:val="56"/>
                                        <w:szCs w:val="56"/>
                                      </w:rPr>
                                      <w:t>键入文档标题</w:t>
                                    </w:r>
                                    <w:r w:rsidR="000E1C51" w:rsidRPr="00DC233D">
                                      <w:rPr>
                                        <w:rFonts w:ascii="宋体" w:eastAsia="宋体" w:hAnsi="宋体"/>
                                        <w:b/>
                                        <w:sz w:val="5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8" type="#_x0000_t202" style="position:absolute;margin-left:0;margin-top:0;width:457.8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CV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CWqFCV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6B212B" w:rsidRPr="000C7971" w:rsidRDefault="00AE3BFC">
                          <w:pPr>
                            <w:pStyle w:val="a4"/>
                            <w:rPr>
                              <w:rFonts w:ascii="宋体" w:eastAsia="宋体" w:hAnsi="宋体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sz w:val="56"/>
                              </w:rPr>
                              <w:alias w:val="标题"/>
                              <w:tag w:val="Title"/>
                              <w:id w:val="324249323"/>
                              <w:placeholder>
                                <w:docPart w:val="A37E623769A34303A3B6C4840ABB9642"/>
                              </w:placeholder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1C51" w:rsidRPr="00DC233D">
                                <w:rPr>
                                  <w:rFonts w:ascii="宋体" w:eastAsia="宋体" w:hAnsi="宋体"/>
                                  <w:b/>
                                  <w:sz w:val="56"/>
                                </w:rPr>
                                <w:t>[</w:t>
                              </w:r>
                              <w:r w:rsidR="00F94EE1" w:rsidRPr="00DC233D">
                                <w:rPr>
                                  <w:rFonts w:ascii="宋体" w:eastAsia="宋体" w:hAnsi="宋体" w:hint="eastAsia"/>
                                  <w:b/>
                                  <w:sz w:val="56"/>
                                  <w:szCs w:val="56"/>
                                </w:rPr>
                                <w:t>键入文档标题</w:t>
                              </w:r>
                              <w:r w:rsidR="000E1C51" w:rsidRPr="00DC233D">
                                <w:rPr>
                                  <w:rFonts w:ascii="宋体" w:eastAsia="宋体" w:hAnsi="宋体"/>
                                  <w:b/>
                                  <w:sz w:val="56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3532FE2" id="Rectangle 9" o:spid="_x0000_s1026" style="position:absolute;left:0;text-align:left;margin-left:0;margin-top:0;width:9.75pt;height:238.55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2457C811" id="Rectangle 8" o:spid="_x0000_s1026" style="position:absolute;left:0;text-align:left;margin-left:0;margin-top:0;width:9.75pt;height:532.1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9E2D2DF" id="Rectangle 4" o:spid="_x0000_s1026" style="position:absolute;left:0;text-align:left;margin-left:0;margin-top:0;width:520pt;height:768.85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AE3BFC">
                                <w:pPr>
                                  <w:rPr>
                                    <w:rFonts w:ascii="宋体" w:eastAsia="宋体" w:hAnsi="宋体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</w:rPr>
                                    <w:alias w:val="摘要"/>
                                    <w:tag w:val="Abstract"/>
                                    <w:id w:val="2137907930"/>
                                    <w:placeholder>
                                      <w:docPart w:val="78D42127DD9E48969237EAC2F98045ED"/>
                                    </w:placeholder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0E1C51" w:rsidRPr="000C7971">
                                      <w:rPr>
                                        <w:rFonts w:ascii="宋体" w:eastAsia="宋体" w:hAnsi="宋体"/>
                                        <w:lang w:eastAsia="zh-CN"/>
                                      </w:rPr>
                                      <w:t>[</w:t>
                                    </w:r>
                                    <w:r w:rsidR="002C4ADF" w:rsidRPr="000C7971">
                                      <w:rPr>
                                        <w:rFonts w:ascii="宋体" w:eastAsia="宋体" w:hAnsi="宋体" w:hint="eastAsia"/>
                                        <w:lang w:eastAsia="zh-CN"/>
                                      </w:rPr>
                                      <w:t>在此处键入文档的摘要。该摘要一般是文档内容的简短总结。在此处键入文档的摘要。该摘要一般是文档内容的简短总结。</w:t>
                                    </w:r>
                                    <w:r w:rsidR="000E1C51" w:rsidRPr="000C7971">
                                      <w:rPr>
                                        <w:rFonts w:ascii="宋体" w:eastAsia="宋体" w:hAnsi="宋体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9" type="#_x0000_t202" style="position:absolute;margin-left:0;margin-top:0;width:457.8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B212B" w:rsidRPr="000C7971" w:rsidRDefault="00AE3BFC">
                          <w:pPr>
                            <w:rPr>
                              <w:rFonts w:ascii="宋体" w:eastAsia="宋体" w:hAnsi="宋体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</w:rPr>
                              <w:alias w:val="摘要"/>
                              <w:tag w:val="Abstract"/>
                              <w:id w:val="2137907930"/>
                              <w:placeholder>
                                <w:docPart w:val="78D42127DD9E48969237EAC2F98045ED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r w:rsidR="000E1C51" w:rsidRPr="000C7971">
                                <w:rPr>
                                  <w:rFonts w:ascii="宋体" w:eastAsia="宋体" w:hAnsi="宋体"/>
                                  <w:lang w:eastAsia="zh-CN"/>
                                </w:rPr>
                                <w:t>[</w:t>
                              </w:r>
                              <w:r w:rsidR="002C4ADF" w:rsidRPr="000C7971">
                                <w:rPr>
                                  <w:rFonts w:ascii="宋体" w:eastAsia="宋体" w:hAnsi="宋体" w:hint="eastAsia"/>
                                  <w:lang w:eastAsia="zh-CN"/>
                                </w:rPr>
                                <w:t>在此处键入文档的摘要。该摘要一般是文档内容的简短总结。在此处键入文档的摘要。该摘要一般是文档内容的简短总结。</w:t>
                              </w:r>
                              <w:r w:rsidR="000E1C51" w:rsidRPr="000C7971">
                                <w:rPr>
                                  <w:rFonts w:ascii="宋体" w:eastAsia="宋体" w:hAnsi="宋体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E1C51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9116FE63ECC74FD893BCA03FC0CEA283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B212B" w:rsidRDefault="000E1C51">
          <w:pPr>
            <w:pStyle w:val="a4"/>
            <w:rPr>
              <w:lang w:eastAsia="zh-CN"/>
            </w:rPr>
          </w:pPr>
          <w:r w:rsidRPr="00DC233D">
            <w:rPr>
              <w:rFonts w:ascii="宋体" w:eastAsia="宋体" w:hAnsi="宋体"/>
              <w:b/>
              <w:lang w:eastAsia="zh-CN"/>
            </w:rPr>
            <w:t>[</w:t>
          </w:r>
          <w:r w:rsidR="00A142B2" w:rsidRPr="00DC233D">
            <w:rPr>
              <w:rFonts w:ascii="宋体" w:eastAsia="宋体" w:hAnsi="宋体" w:hint="eastAsia"/>
              <w:b/>
              <w:lang w:eastAsia="zh-CN"/>
            </w:rPr>
            <w:t>键入文档标题</w:t>
          </w:r>
          <w:r w:rsidRPr="00DC233D">
            <w:rPr>
              <w:rFonts w:ascii="宋体" w:eastAsia="宋体" w:hAnsi="宋体"/>
              <w:b/>
              <w:lang w:eastAsia="zh-CN"/>
            </w:rPr>
            <w:t>]</w:t>
          </w:r>
        </w:p>
      </w:sdtContent>
    </w:sdt>
    <w:p w:rsidR="006B212B" w:rsidRDefault="00EF67C7">
      <w:pPr>
        <w:pStyle w:val="a6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5839460</wp:posOffset>
                </wp:positionV>
                <wp:extent cx="1980565" cy="3028315"/>
                <wp:effectExtent l="0" t="0" r="635" b="635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0565" cy="30283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C2E62" id="Rectangle 18" o:spid="_x0000_s1026" style="position:absolute;left:0;text-align:left;margin-left:350.9pt;margin-top:459.8pt;width:155.95pt;height:23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" fillcolor="#d1282e [3215]" stroked="f"/>
            </w:pict>
          </mc:Fallback>
        </mc:AlternateContent>
      </w:r>
      <w:sdt>
        <w:sdtPr>
          <w:rPr>
            <w:b/>
          </w:rPr>
          <w:id w:val="1161806749"/>
          <w:placeholder>
            <w:docPart w:val="B22260B6315541B7A45273B05E199BD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>
          <w:rPr>
            <w:b w:val="0"/>
          </w:rPr>
        </w:sdtEndPr>
        <w:sdtContent>
          <w:r w:rsidR="008F13EC">
            <w:rPr>
              <w:rFonts w:hint="eastAsia"/>
              <w:b/>
              <w:lang w:eastAsia="zh-CN"/>
            </w:rPr>
            <w:t>周报告</w:t>
          </w:r>
        </w:sdtContent>
      </w:sdt>
      <w:r w:rsidR="000E1C51">
        <w:rPr>
          <w:lang w:eastAsia="zh-CN"/>
        </w:rPr>
        <w:t xml:space="preserve"> </w:t>
      </w:r>
      <w:r>
        <w:rPr>
          <w:noProof/>
          <w:lang w:eastAsia="zh-CN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5141595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453390</wp:posOffset>
                    </wp:positionV>
                  </mc:Fallback>
                </mc:AlternateContent>
                <wp:extent cx="1980565" cy="9783445"/>
                <wp:effectExtent l="0" t="0" r="1905" b="3175"/>
                <wp:wrapSquare wrapText="bothSides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9783445"/>
                          <a:chOff x="0" y="0"/>
                          <a:chExt cx="20485" cy="91212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"/>
                            <a:ext cx="20485" cy="28232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" cy="6297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2157"/>
                            <a:ext cx="16046" cy="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C8C8B1" w:themeColor="background2"/>
                                </w:rPr>
                                <w:id w:val="-573887335"/>
                                <w:placeholder>
                                  <w:docPart w:val="36509AEC30994E529C6808751ACF52B0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p w:rsidR="006B212B" w:rsidRDefault="000E1C51">
                                  <w:pPr>
                                    <w:pStyle w:val="a6"/>
                                    <w:rPr>
                                      <w:color w:val="C8C8B1" w:themeColor="background2"/>
                                      <w:lang w:eastAsia="zh-CN"/>
                                    </w:rPr>
                                  </w:pPr>
                                  <w:r w:rsidRPr="00DC233D">
                                    <w:rPr>
                                      <w:rFonts w:ascii="宋体" w:eastAsia="宋体" w:hAnsi="宋体"/>
                                      <w:b/>
                                      <w:color w:val="C8C8B1" w:themeColor="background2"/>
                                      <w:lang w:eastAsia="zh-CN"/>
                                    </w:rPr>
                                    <w:t>[</w:t>
                                  </w:r>
                                  <w:r w:rsidR="00A142B2" w:rsidRPr="00DC233D">
                                    <w:rPr>
                                      <w:rFonts w:ascii="宋体" w:eastAsia="宋体" w:hAnsi="宋体" w:hint="eastAsia"/>
                                      <w:b/>
                                      <w:color w:val="C8C8B1" w:themeColor="background2"/>
                                      <w:lang w:eastAsia="zh-CN"/>
                                    </w:rPr>
                                    <w:t>键入提要栏标题</w:t>
                                  </w:r>
                                  <w:r w:rsidRPr="00DC233D">
                                    <w:rPr>
                                      <w:rFonts w:ascii="宋体" w:eastAsia="宋体" w:hAnsi="宋体"/>
                                      <w:b/>
                                      <w:color w:val="C8C8B1" w:themeColor="background2"/>
                                      <w:lang w:eastAsia="zh-CN"/>
                                    </w:rPr>
                                    <w:t>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1006711294"/>
                                <w:placeholder>
                                  <w:docPart w:val="2B0627AACAF8408683B572765B0A4E37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p w:rsidR="006B212B" w:rsidRDefault="000E1C51">
                                  <w:pPr>
                                    <w:spacing w:line="48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C7971">
                                    <w:rPr>
                                      <w:rFonts w:ascii="宋体" w:eastAsia="宋体" w:hAnsi="宋体"/>
                                      <w:color w:val="FFFFFF" w:themeColor="background1"/>
                                      <w:lang w:eastAsia="zh-CN"/>
                                    </w:rPr>
                                    <w:t>[</w:t>
                                  </w:r>
                                  <w:r w:rsidR="00C105E4" w:rsidRPr="000C7971">
                                    <w:rPr>
                                      <w:rFonts w:ascii="宋体" w:eastAsia="宋体" w:hAnsi="宋体" w:hint="eastAsia"/>
                                      <w:color w:val="FFFFFF" w:themeColor="background1"/>
                                      <w:lang w:eastAsia="zh-CN"/>
                                    </w:rPr>
                                    <w:t>键入提要栏内容。</w:t>
                                  </w:r>
                                  <w:r w:rsidR="00A66DC3" w:rsidRPr="000C7971">
                                    <w:rPr>
                                      <w:rFonts w:ascii="宋体" w:eastAsia="宋体" w:hAnsi="宋体" w:hint="eastAsia"/>
                                      <w:color w:val="FFFFFF" w:themeColor="background1"/>
                                      <w:lang w:eastAsia="zh-CN"/>
                                    </w:rPr>
                                    <w:t>提要栏独立于主文档，是对主文档的补充。提要栏通常放置在页面的左侧或右侧，也可以放置在页面的顶端或底端。请使用“绘图工具”选项卡更改提要栏文本框的格式。</w:t>
                                  </w:r>
                                  <w:r w:rsidRPr="000C7971">
                                    <w:rPr>
                                      <w:rFonts w:ascii="宋体" w:eastAsia="宋体" w:hAnsi="宋体"/>
                                      <w:color w:val="FFFFFF" w:themeColor="background1"/>
                                      <w:lang w:eastAsia="zh-CN"/>
                                    </w:rPr>
                                    <w:t>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 7" o:spid="_x0000_s1030" style="position:absolute;margin-left:0;margin-top:0;width:155.95pt;height:770.35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">
                <v:rect id="Rectangle 18" o:spid="_x0000_s1031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" fillcolor="#1f497d" stroked="f"/>
                <v:rect id="Rectangle 17" o:spid="_x0000_s1032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" filled="f" fillcolor="white [3212]" stroked="f">
                  <v:textbox>
                    <w:txbxContent>
                      <w:sdt>
                        <w:sdtPr>
                          <w:rPr>
                            <w:color w:val="C8C8B1" w:themeColor="background2"/>
                          </w:rPr>
                          <w:id w:val="-573887335"/>
                          <w:placeholder>
                            <w:docPart w:val="36509AEC30994E529C6808751ACF52B0"/>
                          </w:placeholder>
                          <w:temporary/>
                          <w:showingPlcHdr/>
                        </w:sdtPr>
                        <w:sdtEndPr/>
                        <w:sdtContent>
                          <w:p w:rsidR="006B212B" w:rsidRDefault="000E1C51">
                            <w:pPr>
                              <w:pStyle w:val="a6"/>
                              <w:rPr>
                                <w:color w:val="C8C8B1" w:themeColor="background2"/>
                                <w:lang w:eastAsia="zh-CN"/>
                              </w:rPr>
                            </w:pPr>
                            <w:r w:rsidRPr="00DC233D">
                              <w:rPr>
                                <w:rFonts w:ascii="宋体" w:eastAsia="宋体" w:hAnsi="宋体"/>
                                <w:b/>
                                <w:color w:val="C8C8B1" w:themeColor="background2"/>
                                <w:lang w:eastAsia="zh-CN"/>
                              </w:rPr>
                              <w:t>[</w:t>
                            </w:r>
                            <w:r w:rsidR="00A142B2" w:rsidRPr="00DC233D">
                              <w:rPr>
                                <w:rFonts w:ascii="宋体" w:eastAsia="宋体" w:hAnsi="宋体" w:hint="eastAsia"/>
                                <w:b/>
                                <w:color w:val="C8C8B1" w:themeColor="background2"/>
                                <w:lang w:eastAsia="zh-CN"/>
                              </w:rPr>
                              <w:t>键入提要栏标题</w:t>
                            </w:r>
                            <w:r w:rsidRPr="00DC233D">
                              <w:rPr>
                                <w:rFonts w:ascii="宋体" w:eastAsia="宋体" w:hAnsi="宋体"/>
                                <w:b/>
                                <w:color w:val="C8C8B1" w:themeColor="background2"/>
                                <w:lang w:eastAsia="zh-CN"/>
                              </w:rPr>
                              <w:t>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id w:val="1006711294"/>
                          <w:placeholder>
                            <w:docPart w:val="2B0627AACAF8408683B572765B0A4E37"/>
                          </w:placeholder>
                          <w:temporary/>
                          <w:showingPlcHdr/>
                        </w:sdtPr>
                        <w:sdtEndPr/>
                        <w:sdtContent>
                          <w:p w:rsidR="006B212B" w:rsidRDefault="000E1C51">
                            <w:p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0C7971">
                              <w:rPr>
                                <w:rFonts w:ascii="宋体" w:eastAsia="宋体" w:hAnsi="宋体"/>
                                <w:color w:val="FFFFFF" w:themeColor="background1"/>
                                <w:lang w:eastAsia="zh-CN"/>
                              </w:rPr>
                              <w:t>[</w:t>
                            </w:r>
                            <w:r w:rsidR="00C105E4" w:rsidRPr="000C7971">
                              <w:rPr>
                                <w:rFonts w:ascii="宋体" w:eastAsia="宋体" w:hAnsi="宋体" w:hint="eastAsia"/>
                                <w:color w:val="FFFFFF" w:themeColor="background1"/>
                                <w:lang w:eastAsia="zh-CN"/>
                              </w:rPr>
                              <w:t>键入提要栏内容。</w:t>
                            </w:r>
                            <w:r w:rsidR="00A66DC3" w:rsidRPr="000C7971">
                              <w:rPr>
                                <w:rFonts w:ascii="宋体" w:eastAsia="宋体" w:hAnsi="宋体" w:hint="eastAsia"/>
                                <w:color w:val="FFFFFF" w:themeColor="background1"/>
                                <w:lang w:eastAsia="zh-CN"/>
                              </w:rPr>
                              <w:t>提要栏独立于主文档，是对主文档的补充。提要栏通常放置在页面的左侧或右侧，也可以放置在页面的顶端或底端。请使用“绘图工具”选项卡更改提要栏文本框的格式。</w:t>
                            </w:r>
                            <w:r w:rsidRPr="000C7971">
                              <w:rPr>
                                <w:rFonts w:ascii="宋体" w:eastAsia="宋体" w:hAnsi="宋体"/>
                                <w:color w:val="FFFFFF" w:themeColor="background1"/>
                                <w:lang w:eastAsia="zh-CN"/>
                              </w:rPr>
                              <w:t>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dt>
      <w:sdtPr>
        <w:alias w:val="键入报告正文"/>
        <w:tag w:val="Type the body of the report"/>
        <w:id w:val="108009038"/>
        <w:placeholder>
          <w:docPart w:val="62CAB17178E34270937AD27D2B91404C"/>
        </w:placeholder>
        <w:temporary/>
        <w:showingPlcHdr/>
      </w:sdtPr>
      <w:sdtEndPr/>
      <w:sdtContent>
        <w:p w:rsidR="006B212B" w:rsidRDefault="00163B80">
          <w:pPr>
            <w:rPr>
              <w:lang w:eastAsia="zh-CN"/>
            </w:rPr>
          </w:pPr>
          <w:r w:rsidRPr="00DC233D">
            <w:rPr>
              <w:rStyle w:val="10"/>
              <w:rFonts w:ascii="宋体" w:eastAsia="宋体" w:hAnsi="宋体" w:hint="eastAsia"/>
              <w:b/>
            </w:rPr>
            <w:t>标题</w:t>
          </w:r>
          <w:r w:rsidR="000E1C51" w:rsidRPr="00163B80">
            <w:rPr>
              <w:rStyle w:val="10"/>
              <w:rFonts w:eastAsia="宋体"/>
              <w:lang w:eastAsia="zh-CN"/>
            </w:rPr>
            <w:t>1</w:t>
          </w:r>
        </w:p>
        <w:p w:rsidR="006B212B" w:rsidRPr="00280F4B" w:rsidRDefault="000D2D42">
          <w:pPr>
            <w:rPr>
              <w:rFonts w:ascii="宋体" w:eastAsia="宋体" w:hAnsi="宋体"/>
              <w:lang w:eastAsia="zh-CN"/>
            </w:rPr>
          </w:pPr>
          <w:r w:rsidRPr="00280F4B">
            <w:rPr>
              <w:rFonts w:ascii="宋体" w:eastAsia="宋体" w:hAnsi="宋体" w:hint="eastAsia"/>
              <w:lang w:eastAsia="zh-CN"/>
            </w:rPr>
            <w:t>对于“插入”选项卡上的库，在设计时都充分考虑了其中的项与文档整体外观的协调性。您可以使用这些库来插入表格、页眉、页脚、列表、封面以及其他文档构建基块。您创建的图片、图表或关系图也将与当前的文档外观协调一致。</w:t>
          </w:r>
        </w:p>
        <w:p w:rsidR="006B212B" w:rsidRDefault="000D2D42">
          <w:pPr>
            <w:pStyle w:val="2"/>
            <w:rPr>
              <w:lang w:eastAsia="zh-CN"/>
            </w:rPr>
          </w:pPr>
          <w:r w:rsidRPr="003621F9">
            <w:rPr>
              <w:rFonts w:ascii="宋体" w:eastAsia="宋体" w:hAnsi="宋体" w:hint="eastAsia"/>
              <w:lang w:eastAsia="zh-CN"/>
            </w:rPr>
            <w:t>标题</w:t>
          </w:r>
          <w:r w:rsidR="000E1C51">
            <w:rPr>
              <w:lang w:eastAsia="zh-CN"/>
            </w:rPr>
            <w:t>2</w:t>
          </w:r>
        </w:p>
        <w:p w:rsidR="006B212B" w:rsidRPr="00280F4B" w:rsidRDefault="00AE2DEC">
          <w:pPr>
            <w:rPr>
              <w:rFonts w:ascii="宋体" w:eastAsia="宋体" w:hAnsi="宋体"/>
              <w:lang w:eastAsia="zh-CN"/>
            </w:rPr>
          </w:pPr>
          <w:r w:rsidRPr="00280F4B">
            <w:rPr>
              <w:rFonts w:ascii="宋体" w:eastAsia="宋体" w:hAnsi="宋体" w:hint="eastAsia"/>
              <w:lang w:eastAsia="zh-CN"/>
            </w:rPr>
            <w:t>在“开始”选项卡上，通过从快速样式库中为所选文本选择一种外观，您可以方便地更改文档中所选文本的格式。您还可以使用“开始”选项卡上的其他控件来直接设置文本格式。大多数控件都允许您选择是使用当前主题外观，还是使用某种直接指定的格式。</w:t>
          </w:r>
          <w:r w:rsidR="000E1C51" w:rsidRPr="00280F4B">
            <w:rPr>
              <w:rFonts w:ascii="宋体" w:eastAsia="宋体" w:hAnsi="宋体"/>
              <w:lang w:eastAsia="zh-CN"/>
            </w:rPr>
            <w:t xml:space="preserve"> </w:t>
          </w:r>
        </w:p>
        <w:p w:rsidR="006B212B" w:rsidRDefault="008A6B3C">
          <w:pPr>
            <w:rPr>
              <w:lang w:eastAsia="zh-CN"/>
            </w:rPr>
          </w:pPr>
          <w:r w:rsidRPr="00280F4B">
            <w:rPr>
              <w:rFonts w:ascii="宋体" w:eastAsia="宋体" w:hAnsi="宋体" w:hint="eastAsia"/>
              <w:lang w:eastAsia="zh-CN"/>
            </w:rPr>
            <w:t>若要更改文档的整体外观，请在“页面布局”选项卡上选择新的“主题”元素。若要更改快速样式库中的可用外观，请使用“更改当前快速样式集”命令。主题库和快速样式库都提供了重置命令，因而您总是能够将文档外观还原为当前模板所包含的原始外观。</w:t>
          </w:r>
        </w:p>
        <w:p w:rsidR="006B212B" w:rsidRDefault="004E491D">
          <w:pPr>
            <w:pStyle w:val="3"/>
            <w:rPr>
              <w:lang w:eastAsia="zh-CN"/>
            </w:rPr>
          </w:pPr>
          <w:r w:rsidRPr="004E491D">
            <w:rPr>
              <w:rFonts w:ascii="宋体" w:eastAsia="宋体" w:hAnsi="宋体" w:hint="eastAsia"/>
              <w:lang w:eastAsia="zh-CN"/>
            </w:rPr>
            <w:t>标题</w:t>
          </w:r>
          <w:r w:rsidR="000E1C51">
            <w:rPr>
              <w:lang w:eastAsia="zh-CN"/>
            </w:rPr>
            <w:t xml:space="preserve"> 3</w:t>
          </w:r>
        </w:p>
        <w:p w:rsidR="006B212B" w:rsidRDefault="00762505">
          <w:pPr>
            <w:rPr>
              <w:lang w:eastAsia="zh-CN"/>
            </w:rPr>
          </w:pPr>
          <w:r w:rsidRPr="00280F4B">
            <w:rPr>
              <w:rFonts w:ascii="宋体" w:eastAsia="宋体" w:hAnsi="宋体" w:hint="eastAsia"/>
              <w:lang w:eastAsia="zh-CN"/>
            </w:rPr>
            <w:t>对于“插入”选项卡上的库，在设计时都充分考虑了其中的项与文档整体外观的协调性。您可以使用这些库来插入表格、页眉、页脚、列表、封面以及其他文档构建基块。您创建的图片、图表或关系图也将与当前的文档外观协调一致。</w:t>
          </w:r>
        </w:p>
      </w:sdtContent>
    </w:sdt>
    <w:sectPr w:rsidR="006B212B" w:rsidSect="004C25F8">
      <w:footerReference w:type="default" r:id="rId10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BFC" w:rsidRDefault="00AE3BFC">
      <w:pPr>
        <w:spacing w:after="0" w:line="240" w:lineRule="auto"/>
      </w:pPr>
      <w:r>
        <w:separator/>
      </w:r>
    </w:p>
  </w:endnote>
  <w:endnote w:type="continuationSeparator" w:id="0">
    <w:p w:rsidR="00AE3BFC" w:rsidRDefault="00AE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12B" w:rsidRDefault="00EF67C7">
    <w:pPr>
      <w:pStyle w:val="afb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F13EC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F13EC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C51D130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4D6D3B5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9BE3DDD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BFC" w:rsidRDefault="00AE3BFC">
      <w:pPr>
        <w:spacing w:after="0" w:line="240" w:lineRule="auto"/>
      </w:pPr>
      <w:r>
        <w:separator/>
      </w:r>
    </w:p>
  </w:footnote>
  <w:footnote w:type="continuationSeparator" w:id="0">
    <w:p w:rsidR="00AE3BFC" w:rsidRDefault="00AE3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D5"/>
    <w:rsid w:val="000C7971"/>
    <w:rsid w:val="000D2D42"/>
    <w:rsid w:val="000E1C51"/>
    <w:rsid w:val="00163B80"/>
    <w:rsid w:val="00274F62"/>
    <w:rsid w:val="00280F4B"/>
    <w:rsid w:val="002B2691"/>
    <w:rsid w:val="002C4ADF"/>
    <w:rsid w:val="003621F9"/>
    <w:rsid w:val="004178BB"/>
    <w:rsid w:val="004C25F8"/>
    <w:rsid w:val="004E491D"/>
    <w:rsid w:val="006B212B"/>
    <w:rsid w:val="006E04AB"/>
    <w:rsid w:val="006F1C5A"/>
    <w:rsid w:val="00762505"/>
    <w:rsid w:val="007D537E"/>
    <w:rsid w:val="00856EEF"/>
    <w:rsid w:val="00881ED5"/>
    <w:rsid w:val="008A6B3C"/>
    <w:rsid w:val="008F13EC"/>
    <w:rsid w:val="009A6BC3"/>
    <w:rsid w:val="009B2F20"/>
    <w:rsid w:val="009B64B1"/>
    <w:rsid w:val="00A142B2"/>
    <w:rsid w:val="00A228EC"/>
    <w:rsid w:val="00A66DC3"/>
    <w:rsid w:val="00AE2DEC"/>
    <w:rsid w:val="00AE3BFC"/>
    <w:rsid w:val="00B55925"/>
    <w:rsid w:val="00C105E4"/>
    <w:rsid w:val="00CA6740"/>
    <w:rsid w:val="00DC233D"/>
    <w:rsid w:val="00DC49D2"/>
    <w:rsid w:val="00EF67C7"/>
    <w:rsid w:val="00F23B7F"/>
    <w:rsid w:val="00F94EE1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45FE3"/>
  <w15:docId w15:val="{69596074-7A77-4DFC-95C8-A63E9750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标题 5 字符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标题 字符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标题 字符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用 字符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明显引用 字符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 字符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rPr>
      <w:color w:val="80808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a">
    <w:name w:val="页眉 字符"/>
    <w:basedOn w:val="a0"/>
    <w:link w:val="af9"/>
    <w:uiPriority w:val="99"/>
    <w:rPr>
      <w:lang w:eastAsia="ja-JP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页脚 字符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253;&#21578;&#65288;&#22522;&#2641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16FE63ECC74FD893BCA03FC0CEA2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350692-3A53-404D-9B20-7B32A799B967}"/>
      </w:docPartPr>
      <w:docPartBody>
        <w:p w:rsidR="00000000" w:rsidRDefault="003C62FD">
          <w:pPr>
            <w:pStyle w:val="9116FE63ECC74FD893BCA03FC0CEA283"/>
          </w:pPr>
          <w:r w:rsidRPr="00DC233D">
            <w:rPr>
              <w:rFonts w:ascii="宋体" w:eastAsia="宋体" w:hAnsi="宋体"/>
              <w:b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键入文档标题</w:t>
          </w:r>
          <w:r w:rsidRPr="00DC233D">
            <w:rPr>
              <w:rFonts w:ascii="宋体" w:eastAsia="宋体" w:hAnsi="宋体"/>
              <w:b/>
            </w:rPr>
            <w:t>]</w:t>
          </w:r>
        </w:p>
      </w:docPartBody>
    </w:docPart>
    <w:docPart>
      <w:docPartPr>
        <w:name w:val="B22260B6315541B7A45273B05E199B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0A5BB7-ACE4-42E6-AE28-51DECDE44D51}"/>
      </w:docPartPr>
      <w:docPartBody>
        <w:p w:rsidR="00000000" w:rsidRDefault="003C62FD">
          <w:pPr>
            <w:pStyle w:val="B22260B6315541B7A45273B05E199BD1"/>
          </w:pP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]</w:t>
          </w:r>
        </w:p>
      </w:docPartBody>
    </w:docPart>
    <w:docPart>
      <w:docPartPr>
        <w:name w:val="62CAB17178E34270937AD27D2B9140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137839-369D-483C-B419-B73BFB1FA661}"/>
      </w:docPartPr>
      <w:docPartBody>
        <w:p w:rsidR="00ED0BAD" w:rsidRDefault="003C62FD">
          <w:r w:rsidRPr="00DC233D">
            <w:rPr>
              <w:rStyle w:val="10"/>
              <w:rFonts w:ascii="宋体" w:eastAsia="宋体" w:hAnsi="宋体" w:hint="eastAsia"/>
              <w:b/>
            </w:rPr>
            <w:t>标题</w:t>
          </w:r>
          <w:r w:rsidRPr="00163B80">
            <w:rPr>
              <w:rStyle w:val="10"/>
              <w:rFonts w:eastAsia="宋体"/>
            </w:rPr>
            <w:t>1</w:t>
          </w:r>
        </w:p>
        <w:p w:rsidR="00ED0BAD" w:rsidRPr="00280F4B" w:rsidRDefault="003C62FD">
          <w:pPr>
            <w:rPr>
              <w:rFonts w:ascii="宋体" w:eastAsia="宋体" w:hAnsi="宋体"/>
            </w:rPr>
          </w:pPr>
          <w:r w:rsidRPr="00280F4B">
            <w:rPr>
              <w:rFonts w:ascii="宋体" w:eastAsia="宋体" w:hAnsi="宋体" w:hint="eastAsia"/>
            </w:rPr>
            <w:t>对于“插入”选项卡上的库，在设计时都充分考虑了其中的项与文档整体外观的协调性。您可以使用这些库来插入表格、页眉、页脚、列表、封面以及其他文档构建基块。您创建的图片、图表或关系图也将与当前的文档外观协调一致。</w:t>
          </w:r>
        </w:p>
        <w:p w:rsidR="00ED0BAD" w:rsidRDefault="003C62FD">
          <w:pPr>
            <w:pStyle w:val="2"/>
            <w:rPr>
              <w:lang w:eastAsia="zh-CN"/>
            </w:rPr>
          </w:pPr>
          <w:r w:rsidRPr="003621F9">
            <w:rPr>
              <w:rFonts w:ascii="宋体" w:eastAsia="宋体" w:hAnsi="宋体" w:hint="eastAsia"/>
              <w:lang w:eastAsia="zh-CN"/>
            </w:rPr>
            <w:t>标题</w:t>
          </w:r>
          <w:r>
            <w:rPr>
              <w:lang w:eastAsia="zh-CN"/>
            </w:rPr>
            <w:t>2</w:t>
          </w:r>
        </w:p>
        <w:p w:rsidR="00ED0BAD" w:rsidRPr="00280F4B" w:rsidRDefault="003C62FD">
          <w:pPr>
            <w:rPr>
              <w:rFonts w:ascii="宋体" w:eastAsia="宋体" w:hAnsi="宋体"/>
            </w:rPr>
          </w:pPr>
          <w:r w:rsidRPr="00280F4B">
            <w:rPr>
              <w:rFonts w:ascii="宋体" w:eastAsia="宋体" w:hAnsi="宋体" w:hint="eastAsia"/>
            </w:rPr>
            <w:t>在“开始”选项卡上，通过从快速样式库中为所选文本选择一种外观，您可以方便地更改文档中所选文本的格式。您还可以使用“开始”选项卡上的其他控件来直接设置文本格式。大多数控件都允许您选择是使用当前主题外观，还是使用某种直接指定的格式。</w:t>
          </w:r>
          <w:r w:rsidRPr="00280F4B">
            <w:rPr>
              <w:rFonts w:ascii="宋体" w:eastAsia="宋体" w:hAnsi="宋体"/>
            </w:rPr>
            <w:t xml:space="preserve"> </w:t>
          </w:r>
        </w:p>
        <w:p w:rsidR="00ED0BAD" w:rsidRDefault="003C62FD">
          <w:r w:rsidRPr="00280F4B">
            <w:rPr>
              <w:rFonts w:ascii="宋体" w:eastAsia="宋体" w:hAnsi="宋体" w:hint="eastAsia"/>
            </w:rPr>
            <w:t>若要更改文档的整体外观，请在“页面布局”选项卡上选择新的“主题”元素。若要更改快速样式库中的可用外观，请使用“更改当前快速样式集”命令。主题库和快速样式库都提供了重置命令，因而您总是能够将文档外观还原为当前模板所包含的原始外观。</w:t>
          </w:r>
        </w:p>
        <w:p w:rsidR="00ED0BAD" w:rsidRDefault="003C62FD">
          <w:pPr>
            <w:pStyle w:val="3"/>
            <w:rPr>
              <w:lang w:eastAsia="zh-CN"/>
            </w:rPr>
          </w:pPr>
          <w:r w:rsidRPr="004E491D">
            <w:rPr>
              <w:rFonts w:ascii="宋体" w:eastAsia="宋体" w:hAnsi="宋体" w:hint="eastAsia"/>
              <w:lang w:eastAsia="zh-CN"/>
            </w:rPr>
            <w:t>标题</w:t>
          </w:r>
          <w:r>
            <w:rPr>
              <w:lang w:eastAsia="zh-CN"/>
            </w:rPr>
            <w:t xml:space="preserve"> 3</w:t>
          </w:r>
        </w:p>
        <w:p w:rsidR="00000000" w:rsidRDefault="003C62FD">
          <w:pPr>
            <w:pStyle w:val="62CAB17178E34270937AD27D2B91404C"/>
          </w:pPr>
          <w:r w:rsidRPr="00280F4B">
            <w:rPr>
              <w:rFonts w:ascii="宋体" w:eastAsia="宋体" w:hAnsi="宋体" w:hint="eastAsia"/>
            </w:rPr>
            <w:t>对于“插入”选项卡上的库，在设计时都充分</w:t>
          </w:r>
          <w:r w:rsidRPr="00280F4B">
            <w:rPr>
              <w:rFonts w:ascii="宋体" w:eastAsia="宋体" w:hAnsi="宋体" w:hint="eastAsia"/>
            </w:rPr>
            <w:t>考虑了其中的项与文档整体外观的协调性。您可以使用这些库来插入表格、页眉、页脚、列表、封面以及其他文档构建基块。您创建的图片、图表或关系图也将与当前的文档外观协调一致。</w:t>
          </w:r>
        </w:p>
      </w:docPartBody>
    </w:docPart>
    <w:docPart>
      <w:docPartPr>
        <w:name w:val="0FB956CEEAD546F5BF78507636A2D4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B33343-EDD1-4511-AF95-7D8D7957F6BE}"/>
      </w:docPartPr>
      <w:docPartBody>
        <w:p w:rsidR="00000000" w:rsidRDefault="003C62FD">
          <w:pPr>
            <w:pStyle w:val="0FB956CEEAD546F5BF78507636A2D451"/>
          </w:pPr>
          <w:r w:rsidRPr="00DC233D">
            <w:rPr>
              <w:rFonts w:ascii="宋体" w:eastAsia="宋体" w:hAnsi="宋体"/>
              <w:b/>
              <w:bCs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0C7971">
            <w:rPr>
              <w:rFonts w:ascii="宋体" w:eastAsia="宋体" w:hAnsi="宋体"/>
              <w:b/>
              <w:b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D"/>
    <w:rsid w:val="003C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60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16FE63ECC74FD893BCA03FC0CEA283">
    <w:name w:val="9116FE63ECC74FD893BCA03FC0CEA283"/>
    <w:pPr>
      <w:widowControl w:val="0"/>
      <w:jc w:val="both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B22260B6315541B7A45273B05E199BD1">
    <w:name w:val="B22260B6315541B7A45273B05E199BD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62CAB17178E34270937AD27D2B91404C">
    <w:name w:val="62CAB17178E34270937AD27D2B91404C"/>
    <w:pPr>
      <w:widowControl w:val="0"/>
      <w:jc w:val="both"/>
    </w:pPr>
  </w:style>
  <w:style w:type="paragraph" w:customStyle="1" w:styleId="0FB956CEEAD546F5BF78507636A2D451">
    <w:name w:val="0FB956CEEAD546F5BF78507636A2D451"/>
    <w:pPr>
      <w:widowControl w:val="0"/>
      <w:jc w:val="both"/>
    </w:pPr>
  </w:style>
  <w:style w:type="paragraph" w:customStyle="1" w:styleId="A37E623769A34303A3B6C4840ABB9642">
    <w:name w:val="A37E623769A34303A3B6C4840ABB9642"/>
    <w:pPr>
      <w:widowControl w:val="0"/>
      <w:jc w:val="both"/>
    </w:pPr>
  </w:style>
  <w:style w:type="paragraph" w:customStyle="1" w:styleId="78D42127DD9E48969237EAC2F98045ED">
    <w:name w:val="78D42127DD9E48969237EAC2F98045ED"/>
    <w:pPr>
      <w:widowControl w:val="0"/>
      <w:jc w:val="both"/>
    </w:pPr>
  </w:style>
  <w:style w:type="paragraph" w:customStyle="1" w:styleId="36509AEC30994E529C6808751ACF52B0">
    <w:name w:val="36509AEC30994E529C6808751ACF52B0"/>
    <w:pPr>
      <w:widowControl w:val="0"/>
      <w:jc w:val="both"/>
    </w:pPr>
  </w:style>
  <w:style w:type="paragraph" w:customStyle="1" w:styleId="2B0627AACAF8408683B572765B0A4E37">
    <w:name w:val="2B0627AACAF8408683B572765B0A4E3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9E4EA-67EF-4FB8-ADB9-BEF9CC12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周报告</dc:subject>
  <dc:creator>Administrator</dc:creator>
  <cp:keywords/>
  <cp:lastModifiedBy>Administrator</cp:lastModifiedBy>
  <cp:revision>2</cp:revision>
  <dcterms:created xsi:type="dcterms:W3CDTF">2016-09-06T06:51:00Z</dcterms:created>
  <dcterms:modified xsi:type="dcterms:W3CDTF">2016-09-06T06:57:00Z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